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40C9C" w14:textId="77777777" w:rsidR="0058130C" w:rsidRDefault="0058130C" w:rsidP="0058130C">
      <w:pPr>
        <w:pStyle w:val="Date"/>
      </w:pPr>
      <w:r>
        <w:t>CSIS 4175 – mobile 2</w:t>
      </w:r>
    </w:p>
    <w:p w14:paraId="43047CD0" w14:textId="1B96FEB1" w:rsidR="0058130C" w:rsidRPr="0058130C" w:rsidRDefault="0058130C" w:rsidP="0058130C">
      <w:pPr>
        <w:pStyle w:val="Title"/>
        <w:rPr>
          <w:b/>
        </w:rPr>
      </w:pPr>
      <w:r w:rsidRPr="0058130C">
        <w:rPr>
          <w:b/>
        </w:rPr>
        <w:t>TASK SCHEDULE</w:t>
      </w:r>
    </w:p>
    <w:p w14:paraId="1E34FD9F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081"/>
        <w:gridCol w:w="4296"/>
        <w:gridCol w:w="1701"/>
        <w:gridCol w:w="6880"/>
      </w:tblGrid>
      <w:tr w:rsidR="00731F55" w14:paraId="7347CEEA" w14:textId="77777777" w:rsidTr="00731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</w:tcPr>
          <w:p w14:paraId="33D9DE52" w14:textId="4F153330" w:rsidR="005C7861" w:rsidRDefault="005C7861" w:rsidP="00ED573D">
            <w:pPr>
              <w:jc w:val="center"/>
            </w:pPr>
            <w:r>
              <w:t>Week</w:t>
            </w:r>
          </w:p>
        </w:tc>
        <w:tc>
          <w:tcPr>
            <w:tcW w:w="4296" w:type="dxa"/>
            <w:tcBorders>
              <w:bottom w:val="single" w:sz="4" w:space="0" w:color="7F7F7F" w:themeColor="text1" w:themeTint="80"/>
            </w:tcBorders>
            <w:shd w:val="clear" w:color="auto" w:fill="0D5975" w:themeFill="accent1" w:themeFillShade="80"/>
            <w:vAlign w:val="bottom"/>
          </w:tcPr>
          <w:p w14:paraId="71F2903B" w14:textId="24D76987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schedulel task in proposal</w:t>
            </w:r>
          </w:p>
        </w:tc>
        <w:tc>
          <w:tcPr>
            <w:tcW w:w="1701" w:type="dxa"/>
            <w:shd w:val="clear" w:color="auto" w:fill="9A0E36" w:themeFill="accent4" w:themeFillShade="80"/>
          </w:tcPr>
          <w:p w14:paraId="01940E9D" w14:textId="51734A5F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880" w:type="dxa"/>
            <w:tcBorders>
              <w:bottom w:val="single" w:sz="4" w:space="0" w:color="7F7F7F" w:themeColor="text1" w:themeTint="80"/>
            </w:tcBorders>
            <w:vAlign w:val="bottom"/>
          </w:tcPr>
          <w:p w14:paraId="0D182B75" w14:textId="6CB57D82" w:rsidR="005C7861" w:rsidRDefault="005C7861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</w:tr>
      <w:tr w:rsidR="005C7861" w14:paraId="36BE5942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5FCFB2C3" w14:textId="480B3397" w:rsidR="005C7861" w:rsidRDefault="005C7861" w:rsidP="00ED573D">
            <w:pPr>
              <w:jc w:val="center"/>
            </w:pPr>
            <w:r>
              <w:t>1</w:t>
            </w:r>
          </w:p>
        </w:tc>
        <w:tc>
          <w:tcPr>
            <w:tcW w:w="4296" w:type="dxa"/>
          </w:tcPr>
          <w:p w14:paraId="24D9D5AE" w14:textId="4A932D92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60A">
              <w:t>Authenticatio</w:t>
            </w:r>
            <w:r>
              <w:t xml:space="preserve">n activity </w:t>
            </w:r>
          </w:p>
        </w:tc>
        <w:tc>
          <w:tcPr>
            <w:tcW w:w="1701" w:type="dxa"/>
          </w:tcPr>
          <w:p w14:paraId="53E732A0" w14:textId="05D2FFBF" w:rsidR="005C7861" w:rsidRDefault="005C7861" w:rsidP="005813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880" w:type="dxa"/>
          </w:tcPr>
          <w:p w14:paraId="09B4D635" w14:textId="7E3323E3" w:rsidR="005C7861" w:rsidRDefault="009552D0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 </w:t>
            </w:r>
            <w:r w:rsidR="004C3B88">
              <w:t>interface</w:t>
            </w:r>
          </w:p>
          <w:p w14:paraId="68483FA4" w14:textId="1B985C4B" w:rsidR="00FF279E" w:rsidRDefault="00CC53C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Firebase authentication</w:t>
            </w:r>
          </w:p>
        </w:tc>
      </w:tr>
      <w:tr w:rsidR="005C7861" w14:paraId="6CE764EB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8869AA4" w14:textId="70C715B3" w:rsidR="005C7861" w:rsidRDefault="005C7861" w:rsidP="00ED573D">
            <w:pPr>
              <w:jc w:val="center"/>
            </w:pPr>
            <w:r>
              <w:t>2</w:t>
            </w:r>
          </w:p>
        </w:tc>
        <w:tc>
          <w:tcPr>
            <w:tcW w:w="4296" w:type="dxa"/>
          </w:tcPr>
          <w:p w14:paraId="3F731B48" w14:textId="66DC1429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Design database </w:t>
            </w:r>
          </w:p>
        </w:tc>
        <w:tc>
          <w:tcPr>
            <w:tcW w:w="1701" w:type="dxa"/>
          </w:tcPr>
          <w:p w14:paraId="3DEA7EFC" w14:textId="45CF8797" w:rsidR="005C7861" w:rsidRDefault="005C7861" w:rsidP="005813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0B1167F" w14:textId="02F58BCE" w:rsidR="009A2C6C" w:rsidRDefault="009A2C6C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Created with basic information: </w:t>
            </w:r>
            <w:r w:rsidR="00BD2337">
              <w:t xml:space="preserve">event id, </w:t>
            </w:r>
            <w:r>
              <w:t xml:space="preserve">event name, </w:t>
            </w:r>
            <w:r w:rsidR="00BD2337">
              <w:t xml:space="preserve">description, start/end date, location (string), </w:t>
            </w:r>
            <w:proofErr w:type="spellStart"/>
            <w:r w:rsidR="00BD2337">
              <w:t>lat</w:t>
            </w:r>
            <w:proofErr w:type="spellEnd"/>
            <w:r w:rsidR="00BD2337">
              <w:t xml:space="preserve">, </w:t>
            </w:r>
            <w:proofErr w:type="spellStart"/>
            <w:r w:rsidR="00BD2337">
              <w:t>lng</w:t>
            </w:r>
            <w:proofErr w:type="spellEnd"/>
            <w:r w:rsidR="00BD2337">
              <w:t>, number of people follow, numbers of people like</w:t>
            </w:r>
          </w:p>
          <w:p w14:paraId="0177D307" w14:textId="7C97F8A4" w:rsidR="005C7861" w:rsidRDefault="00911F4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pu</w:t>
            </w:r>
            <w:r w:rsidR="004F12F8">
              <w:t>tting &amp; storing image in firebase</w:t>
            </w:r>
          </w:p>
        </w:tc>
      </w:tr>
      <w:tr w:rsidR="005C7861" w14:paraId="5A35B23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A75BDE1" w14:textId="209858CF" w:rsidR="005C7861" w:rsidRDefault="005C7861" w:rsidP="005C7861">
            <w:pPr>
              <w:jc w:val="center"/>
            </w:pPr>
            <w:r>
              <w:t>3</w:t>
            </w:r>
          </w:p>
        </w:tc>
        <w:tc>
          <w:tcPr>
            <w:tcW w:w="4296" w:type="dxa"/>
          </w:tcPr>
          <w:p w14:paraId="0417801D" w14:textId="6CEB511D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list activity</w:t>
            </w:r>
          </w:p>
        </w:tc>
        <w:tc>
          <w:tcPr>
            <w:tcW w:w="1701" w:type="dxa"/>
          </w:tcPr>
          <w:p w14:paraId="149A9767" w14:textId="795AA955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77CA0EF" w14:textId="77777777" w:rsidR="0080366C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 with search view using Android built-in</w:t>
            </w:r>
            <w:r w:rsidR="00B22212">
              <w:t xml:space="preserve"> </w:t>
            </w:r>
          </w:p>
          <w:p w14:paraId="7A5CEE7A" w14:textId="2BA18025" w:rsidR="006522F3" w:rsidRDefault="00B22212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custom searching events by location</w:t>
            </w:r>
          </w:p>
        </w:tc>
      </w:tr>
      <w:tr w:rsidR="005C7861" w14:paraId="46DF16CC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03E85E01" w14:textId="4D13CC92" w:rsidR="005C7861" w:rsidRDefault="005C7861" w:rsidP="005C7861">
            <w:pPr>
              <w:jc w:val="center"/>
            </w:pPr>
            <w:r>
              <w:t>4-6</w:t>
            </w:r>
          </w:p>
        </w:tc>
        <w:tc>
          <w:tcPr>
            <w:tcW w:w="4296" w:type="dxa"/>
          </w:tcPr>
          <w:p w14:paraId="590381A2" w14:textId="2E08042B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Event details activity</w:t>
            </w:r>
          </w:p>
        </w:tc>
        <w:tc>
          <w:tcPr>
            <w:tcW w:w="1701" w:type="dxa"/>
          </w:tcPr>
          <w:p w14:paraId="76911BE2" w14:textId="648F1745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2620AEB7" w14:textId="77777777" w:rsidR="005C7861" w:rsidRDefault="005C7861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033C99A6" w14:textId="3963CEAB" w:rsidR="006522F3" w:rsidRDefault="006522F3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Working on like, follow button</w:t>
            </w:r>
          </w:p>
        </w:tc>
      </w:tr>
      <w:tr w:rsidR="005C7861" w14:paraId="081C64BC" w14:textId="77777777" w:rsidTr="00731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157E8875" w14:textId="74A6465F" w:rsidR="005C7861" w:rsidRDefault="005C7861" w:rsidP="005C7861">
            <w:pPr>
              <w:jc w:val="center"/>
            </w:pPr>
            <w:r>
              <w:t>7</w:t>
            </w:r>
          </w:p>
        </w:tc>
        <w:tc>
          <w:tcPr>
            <w:tcW w:w="4296" w:type="dxa"/>
          </w:tcPr>
          <w:p w14:paraId="777A715E" w14:textId="5A427ADF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create activity</w:t>
            </w:r>
          </w:p>
        </w:tc>
        <w:tc>
          <w:tcPr>
            <w:tcW w:w="1701" w:type="dxa"/>
          </w:tcPr>
          <w:p w14:paraId="2F5C0B26" w14:textId="5230FD32" w:rsidR="005C7861" w:rsidRDefault="005C7861" w:rsidP="005C78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77521203" w14:textId="77777777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 interface implemented</w:t>
            </w:r>
          </w:p>
          <w:p w14:paraId="707D0B03" w14:textId="14EFA935" w:rsidR="007E6329" w:rsidRDefault="007E6329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event</w:t>
            </w:r>
          </w:p>
        </w:tc>
      </w:tr>
      <w:tr w:rsidR="005C7861" w14:paraId="31D81543" w14:textId="77777777" w:rsidTr="00731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14:paraId="348E2769" w14:textId="29E6AFA9" w:rsidR="005C7861" w:rsidRDefault="005C7861" w:rsidP="005C7861">
            <w:pPr>
              <w:jc w:val="center"/>
            </w:pPr>
            <w:r>
              <w:t>8</w:t>
            </w:r>
          </w:p>
        </w:tc>
        <w:tc>
          <w:tcPr>
            <w:tcW w:w="4296" w:type="dxa"/>
          </w:tcPr>
          <w:p w14:paraId="4451307A" w14:textId="55E4267D" w:rsidR="005C7861" w:rsidRPr="00F013BE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User profile activity </w:t>
            </w:r>
          </w:p>
        </w:tc>
        <w:tc>
          <w:tcPr>
            <w:tcW w:w="1701" w:type="dxa"/>
          </w:tcPr>
          <w:p w14:paraId="79BD8A4A" w14:textId="5BFE2204" w:rsidR="005C7861" w:rsidRDefault="005C7861" w:rsidP="005C78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6880" w:type="dxa"/>
          </w:tcPr>
          <w:p w14:paraId="43F9E2D3" w14:textId="613E8EAD" w:rsidR="005C7861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interface implemented</w:t>
            </w:r>
          </w:p>
          <w:p w14:paraId="69A55D28" w14:textId="6E756207" w:rsidR="00FF279E" w:rsidRDefault="004C3B88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User can edit their profile </w:t>
            </w:r>
            <w:r w:rsidR="00040D7A">
              <w:t>(change first name, last name)</w:t>
            </w:r>
          </w:p>
          <w:p w14:paraId="5A92190E" w14:textId="641FD3E8" w:rsidR="00FF279E" w:rsidRDefault="00FF279E" w:rsidP="00731F55">
            <w:pPr>
              <w:pStyle w:val="ListParagraph"/>
              <w:numPr>
                <w:ilvl w:val="0"/>
                <w:numId w:val="1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can logout</w:t>
            </w:r>
          </w:p>
        </w:tc>
      </w:tr>
    </w:tbl>
    <w:p w14:paraId="27596D27" w14:textId="77777777" w:rsidR="0058130C" w:rsidRDefault="0058130C" w:rsidP="0058130C">
      <w:pPr>
        <w:pStyle w:val="Date"/>
      </w:pPr>
    </w:p>
    <w:p w14:paraId="00E87BB7" w14:textId="4CF966CA" w:rsidR="0058130C" w:rsidRPr="0058130C" w:rsidRDefault="0058130C" w:rsidP="0058130C">
      <w:pPr>
        <w:rPr>
          <w:caps/>
          <w:color w:val="000000" w:themeColor="text1"/>
          <w:sz w:val="24"/>
          <w:szCs w:val="20"/>
        </w:rPr>
      </w:pPr>
      <w:r>
        <w:br w:type="page"/>
      </w:r>
      <w:r>
        <w:lastRenderedPageBreak/>
        <w:t>CSIS 4175 – mobile 2</w:t>
      </w:r>
    </w:p>
    <w:p w14:paraId="71DEBD58" w14:textId="5E0CF101" w:rsidR="0058130C" w:rsidRPr="00CC53C1" w:rsidRDefault="0058130C" w:rsidP="0058130C">
      <w:pPr>
        <w:pStyle w:val="Title"/>
        <w:rPr>
          <w:b/>
          <w:color w:val="475C18" w:themeColor="accent2" w:themeShade="80"/>
        </w:rPr>
      </w:pPr>
      <w:r w:rsidRPr="00CC53C1">
        <w:rPr>
          <w:b/>
          <w:color w:val="475C18" w:themeColor="accent2" w:themeShade="80"/>
        </w:rPr>
        <w:t>PROBLEMS LISTS</w:t>
      </w:r>
    </w:p>
    <w:p w14:paraId="0912DD12" w14:textId="77777777" w:rsidR="0058130C" w:rsidRPr="00461312" w:rsidRDefault="0058130C" w:rsidP="0058130C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124"/>
        <w:gridCol w:w="6597"/>
        <w:gridCol w:w="1425"/>
        <w:gridCol w:w="4812"/>
      </w:tblGrid>
      <w:tr w:rsidR="008008CA" w14:paraId="191B8813" w14:textId="77777777" w:rsidTr="00CC5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</w:tcPr>
          <w:p w14:paraId="7CD2B6AE" w14:textId="184D6074" w:rsidR="008008CA" w:rsidRDefault="008008CA" w:rsidP="00A6747A">
            <w:r>
              <w:t>Issue #</w:t>
            </w:r>
          </w:p>
        </w:tc>
        <w:tc>
          <w:tcPr>
            <w:tcW w:w="6597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14:paraId="33B7C38C" w14:textId="0669A8BA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description</w:t>
            </w:r>
          </w:p>
        </w:tc>
        <w:tc>
          <w:tcPr>
            <w:tcW w:w="1425" w:type="dxa"/>
            <w:shd w:val="clear" w:color="auto" w:fill="9A0E36" w:themeFill="accent4" w:themeFillShade="80"/>
          </w:tcPr>
          <w:p w14:paraId="2BD59AB1" w14:textId="3B67943F" w:rsidR="008008CA" w:rsidRDefault="006F7C9D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</w:t>
            </w:r>
          </w:p>
        </w:tc>
        <w:tc>
          <w:tcPr>
            <w:tcW w:w="4812" w:type="dxa"/>
            <w:tcBorders>
              <w:bottom w:val="single" w:sz="4" w:space="0" w:color="7F7F7F" w:themeColor="text1" w:themeTint="80"/>
            </w:tcBorders>
            <w:vAlign w:val="bottom"/>
          </w:tcPr>
          <w:p w14:paraId="1B5B5012" w14:textId="0997F503" w:rsidR="008008CA" w:rsidRDefault="008008CA" w:rsidP="00A67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Solutions/ possible cause</w:t>
            </w:r>
          </w:p>
        </w:tc>
      </w:tr>
      <w:tr w:rsidR="008008CA" w14:paraId="4E01B3D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20098B9A" w14:textId="65A4BBA9" w:rsidR="008008CA" w:rsidRDefault="006F7C9D" w:rsidP="006F7C9D">
            <w:pPr>
              <w:jc w:val="center"/>
            </w:pPr>
            <w:r>
              <w:t>1</w:t>
            </w:r>
          </w:p>
        </w:tc>
        <w:tc>
          <w:tcPr>
            <w:tcW w:w="6597" w:type="dxa"/>
          </w:tcPr>
          <w:p w14:paraId="504009F5" w14:textId="34FC6105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</w:t>
            </w:r>
            <w:r w:rsidR="00A62EF9">
              <w:t xml:space="preserve"> in main activity </w:t>
            </w:r>
          </w:p>
        </w:tc>
        <w:tc>
          <w:tcPr>
            <w:tcW w:w="1425" w:type="dxa"/>
          </w:tcPr>
          <w:p w14:paraId="43CAD9AA" w14:textId="0AAE4A09" w:rsidR="008008CA" w:rsidRDefault="006F7C9D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9702329" w14:textId="3ABC3BF7" w:rsidR="008008CA" w:rsidRDefault="000F7F2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 wrong library. Change to </w:t>
            </w:r>
            <w:proofErr w:type="gramStart"/>
            <w:r>
              <w:t>widget.v</w:t>
            </w:r>
            <w:proofErr w:type="gramEnd"/>
            <w:r>
              <w:t>7.support</w:t>
            </w:r>
          </w:p>
        </w:tc>
      </w:tr>
      <w:tr w:rsidR="008008CA" w14:paraId="6351837C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33275C57" w14:textId="1AA0C9F4" w:rsidR="008008CA" w:rsidRDefault="006F7C9D" w:rsidP="006F7C9D">
            <w:pPr>
              <w:jc w:val="center"/>
            </w:pPr>
            <w:r>
              <w:t>2</w:t>
            </w:r>
          </w:p>
        </w:tc>
        <w:tc>
          <w:tcPr>
            <w:tcW w:w="6597" w:type="dxa"/>
          </w:tcPr>
          <w:p w14:paraId="325DE234" w14:textId="7D78803D" w:rsidR="008008CA" w:rsidRDefault="000F7F28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Bottom navigation is shown behind device navigation</w:t>
            </w:r>
          </w:p>
        </w:tc>
        <w:tc>
          <w:tcPr>
            <w:tcW w:w="1425" w:type="dxa"/>
          </w:tcPr>
          <w:p w14:paraId="56BBB237" w14:textId="43F4B56A" w:rsidR="008008CA" w:rsidRDefault="000F7F2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0632BB8B" w14:textId="5A814489" w:rsidR="008008CA" w:rsidRDefault="00A62EF9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layout</w:t>
            </w:r>
          </w:p>
        </w:tc>
      </w:tr>
      <w:tr w:rsidR="008008CA" w14:paraId="4653A76B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6865A768" w14:textId="43CC7BC0" w:rsidR="008008CA" w:rsidRDefault="00FA1E97" w:rsidP="006F7C9D">
            <w:pPr>
              <w:jc w:val="center"/>
            </w:pPr>
            <w:r>
              <w:t>3</w:t>
            </w:r>
          </w:p>
        </w:tc>
        <w:tc>
          <w:tcPr>
            <w:tcW w:w="6597" w:type="dxa"/>
          </w:tcPr>
          <w:p w14:paraId="780FAC11" w14:textId="0AE426C2" w:rsidR="008008CA" w:rsidRDefault="00A62EF9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view does not show when clicking back home button</w:t>
            </w:r>
          </w:p>
        </w:tc>
        <w:tc>
          <w:tcPr>
            <w:tcW w:w="1425" w:type="dxa"/>
          </w:tcPr>
          <w:p w14:paraId="0C48EF6E" w14:textId="4AD1C075" w:rsidR="008008CA" w:rsidRDefault="004C3B8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2861ADC2" w14:textId="02020E8F" w:rsidR="008008CA" w:rsidRDefault="00DD6EE6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list view to </w:t>
            </w:r>
            <w:r w:rsidR="004B38BB">
              <w:t>new fragment and load that fragment when home button is clicked</w:t>
            </w:r>
          </w:p>
        </w:tc>
      </w:tr>
      <w:tr w:rsidR="008008CA" w14:paraId="54109F87" w14:textId="77777777" w:rsidTr="00511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4BA36533" w14:textId="1D717174" w:rsidR="008008CA" w:rsidRDefault="00FA1E97" w:rsidP="006F7C9D">
            <w:pPr>
              <w:jc w:val="center"/>
            </w:pPr>
            <w:r>
              <w:t>4</w:t>
            </w:r>
          </w:p>
        </w:tc>
        <w:tc>
          <w:tcPr>
            <w:tcW w:w="6597" w:type="dxa"/>
          </w:tcPr>
          <w:p w14:paraId="124A99B4" w14:textId="5C50AA4F" w:rsidR="008008CA" w:rsidRDefault="00511D98" w:rsidP="00511D9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Firebase</w:t>
            </w:r>
            <w:r w:rsidR="00AE5263">
              <w:t xml:space="preserve"> R</w:t>
            </w:r>
            <w:r>
              <w:t>ealtime</w:t>
            </w:r>
            <w:r w:rsidR="00AB1F4F">
              <w:t xml:space="preserve"> D</w:t>
            </w:r>
            <w:r>
              <w:t>atabase do not provide complicated query</w:t>
            </w:r>
          </w:p>
        </w:tc>
        <w:tc>
          <w:tcPr>
            <w:tcW w:w="1425" w:type="dxa"/>
          </w:tcPr>
          <w:p w14:paraId="52F73C19" w14:textId="0ADFC7B3" w:rsidR="008008CA" w:rsidRDefault="00511D98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47CD552" w14:textId="1CFBEC1F" w:rsidR="008008CA" w:rsidRDefault="00511D98" w:rsidP="00511D98">
            <w:pPr>
              <w:tabs>
                <w:tab w:val="center" w:pos="223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Use Cloud </w:t>
            </w:r>
            <w:proofErr w:type="spellStart"/>
            <w:r>
              <w:t>Firestore</w:t>
            </w:r>
            <w:proofErr w:type="spellEnd"/>
            <w:r>
              <w:t xml:space="preserve"> instead</w:t>
            </w:r>
          </w:p>
        </w:tc>
      </w:tr>
      <w:tr w:rsidR="008008CA" w14:paraId="1AF1436C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B33254B" w14:textId="1BFC1E90" w:rsidR="008008CA" w:rsidRDefault="00FA1E97" w:rsidP="006F7C9D">
            <w:pPr>
              <w:jc w:val="center"/>
            </w:pPr>
            <w:r>
              <w:t>5</w:t>
            </w:r>
          </w:p>
        </w:tc>
        <w:tc>
          <w:tcPr>
            <w:tcW w:w="6597" w:type="dxa"/>
          </w:tcPr>
          <w:p w14:paraId="1CC4D7BC" w14:textId="632B057A" w:rsidR="008008CA" w:rsidRPr="00511D98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11D98">
              <w:rPr>
                <w:rFonts w:cs="Calibri"/>
              </w:rPr>
              <w:t>Try to apply best practice in code in project</w:t>
            </w:r>
          </w:p>
        </w:tc>
        <w:tc>
          <w:tcPr>
            <w:tcW w:w="1425" w:type="dxa"/>
          </w:tcPr>
          <w:p w14:paraId="46950B08" w14:textId="1FA86A0C" w:rsidR="008008CA" w:rsidRDefault="00511D98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5FE2CD77" w14:textId="51DB920F" w:rsidR="008008CA" w:rsidRDefault="00511D98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</w:tr>
      <w:tr w:rsidR="008008CA" w14:paraId="65965697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02AA3804" w14:textId="0A119242" w:rsidR="008008CA" w:rsidRDefault="00FA1E97" w:rsidP="006F7C9D">
            <w:pPr>
              <w:jc w:val="center"/>
            </w:pPr>
            <w:r>
              <w:t>6</w:t>
            </w:r>
          </w:p>
        </w:tc>
        <w:tc>
          <w:tcPr>
            <w:tcW w:w="6597" w:type="dxa"/>
          </w:tcPr>
          <w:p w14:paraId="34B43D02" w14:textId="39795539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project structure</w:t>
            </w:r>
          </w:p>
        </w:tc>
        <w:tc>
          <w:tcPr>
            <w:tcW w:w="1425" w:type="dxa"/>
          </w:tcPr>
          <w:p w14:paraId="0195471A" w14:textId="2D78B912" w:rsidR="008008CA" w:rsidRDefault="0070193D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812" w:type="dxa"/>
          </w:tcPr>
          <w:p w14:paraId="7014B5FB" w14:textId="00FF412C" w:rsidR="008008CA" w:rsidRDefault="0070193D" w:rsidP="0070193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Try to separate classes into packages according to their categories or purposes</w:t>
            </w:r>
          </w:p>
        </w:tc>
      </w:tr>
      <w:tr w:rsidR="008008CA" w14:paraId="7999E2C1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3AFAB9B" w14:textId="1A419D1A" w:rsidR="008008CA" w:rsidRDefault="00FA1E97" w:rsidP="006F7C9D">
            <w:pPr>
              <w:jc w:val="center"/>
            </w:pPr>
            <w:r>
              <w:t>7</w:t>
            </w:r>
          </w:p>
        </w:tc>
        <w:tc>
          <w:tcPr>
            <w:tcW w:w="6597" w:type="dxa"/>
          </w:tcPr>
          <w:p w14:paraId="5384DB29" w14:textId="6D6E358F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AD89AD9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3E41B3C2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5C5C7042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214D3B7" w14:textId="19513F9B" w:rsidR="008008CA" w:rsidRDefault="00FA1E97" w:rsidP="006F7C9D">
            <w:pPr>
              <w:jc w:val="center"/>
            </w:pPr>
            <w:r>
              <w:t>8</w:t>
            </w:r>
          </w:p>
        </w:tc>
        <w:tc>
          <w:tcPr>
            <w:tcW w:w="6597" w:type="dxa"/>
          </w:tcPr>
          <w:p w14:paraId="1F9CF8AE" w14:textId="380997C6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63FCFAB5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74A440F2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101BEC0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55D42B5B" w14:textId="5E25BDE6" w:rsidR="008008CA" w:rsidRDefault="00FA1E97" w:rsidP="006F7C9D">
            <w:pPr>
              <w:jc w:val="center"/>
            </w:pPr>
            <w:r>
              <w:t>9</w:t>
            </w:r>
          </w:p>
        </w:tc>
        <w:tc>
          <w:tcPr>
            <w:tcW w:w="6597" w:type="dxa"/>
          </w:tcPr>
          <w:p w14:paraId="614B86FD" w14:textId="63106543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9869125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D2B94F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8CA" w14:paraId="793E5874" w14:textId="77777777" w:rsidTr="008008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F06B2A9" w14:textId="4F28E795" w:rsidR="008008CA" w:rsidRDefault="00FA1E97" w:rsidP="006F7C9D">
            <w:pPr>
              <w:jc w:val="center"/>
            </w:pPr>
            <w:r>
              <w:t>10</w:t>
            </w:r>
          </w:p>
        </w:tc>
        <w:tc>
          <w:tcPr>
            <w:tcW w:w="6597" w:type="dxa"/>
          </w:tcPr>
          <w:p w14:paraId="1A3BC58E" w14:textId="47901F1F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216A4B8" w14:textId="77777777" w:rsidR="008008CA" w:rsidRDefault="008008CA" w:rsidP="00A67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6C4DA1A0" w14:textId="77777777" w:rsidR="008008CA" w:rsidRDefault="008008CA" w:rsidP="000F7F2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08CA" w14:paraId="67070AAF" w14:textId="77777777" w:rsidTr="00800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</w:tcPr>
          <w:p w14:paraId="77C3EDE8" w14:textId="77777777" w:rsidR="008008CA" w:rsidRDefault="008008CA" w:rsidP="006F7C9D">
            <w:pPr>
              <w:jc w:val="center"/>
            </w:pPr>
          </w:p>
        </w:tc>
        <w:tc>
          <w:tcPr>
            <w:tcW w:w="6597" w:type="dxa"/>
          </w:tcPr>
          <w:p w14:paraId="156CE3E1" w14:textId="24F8CC5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0D6EE2AB" w14:textId="77777777" w:rsidR="008008CA" w:rsidRDefault="008008CA" w:rsidP="00A6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2" w:type="dxa"/>
          </w:tcPr>
          <w:p w14:paraId="55317FF7" w14:textId="77777777" w:rsidR="008008CA" w:rsidRDefault="008008CA" w:rsidP="000F7F2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231B67" w14:textId="439E31F7" w:rsidR="001069F9" w:rsidRPr="008008CA" w:rsidRDefault="005B4E4A" w:rsidP="008008CA">
      <w:pPr>
        <w:rPr>
          <w:caps/>
          <w:color w:val="000000" w:themeColor="text1"/>
          <w:sz w:val="24"/>
          <w:szCs w:val="20"/>
        </w:rPr>
      </w:pPr>
      <w:r>
        <w:lastRenderedPageBreak/>
        <w:t>CSIS 4175 – mobile 2</w:t>
      </w:r>
    </w:p>
    <w:p w14:paraId="73DEE860" w14:textId="77777777" w:rsidR="00C976B1" w:rsidRPr="00CC53C1" w:rsidRDefault="00461312" w:rsidP="00CC53C1">
      <w:pPr>
        <w:pStyle w:val="Title"/>
        <w:rPr>
          <w:b/>
          <w:color w:val="4B4B4B" w:themeColor="text2"/>
        </w:rPr>
      </w:pPr>
      <w:r w:rsidRPr="00CC53C1">
        <w:rPr>
          <w:b/>
          <w:color w:val="4B4B4B" w:themeColor="text2"/>
        </w:rPr>
        <w:t>project log</w:t>
      </w:r>
    </w:p>
    <w:p w14:paraId="4985A04A" w14:textId="77777777" w:rsidR="001069F9" w:rsidRPr="00461312" w:rsidRDefault="00461312" w:rsidP="00461312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members: nguyen minh toan | truong thanh thao </w:t>
      </w:r>
    </w:p>
    <w:tbl>
      <w:tblPr>
        <w:tblStyle w:val="TaskListTable"/>
        <w:tblW w:w="4821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87"/>
        <w:gridCol w:w="1701"/>
        <w:gridCol w:w="1701"/>
        <w:gridCol w:w="1984"/>
        <w:gridCol w:w="1985"/>
      </w:tblGrid>
      <w:tr w:rsidR="003A1D23" w14:paraId="52FF29DD" w14:textId="77777777" w:rsidTr="003A1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8915732FE1539F4A8803E04572C588E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86" w:type="dxa"/>
                <w:tcBorders>
                  <w:bottom w:val="single" w:sz="4" w:space="0" w:color="7F7F7F" w:themeColor="text1" w:themeTint="80"/>
                </w:tcBorders>
                <w:shd w:val="clear" w:color="auto" w:fill="4B4B4B" w:themeFill="text2"/>
                <w:vAlign w:val="bottom"/>
              </w:tcPr>
              <w:p w14:paraId="266302A3" w14:textId="77777777" w:rsidR="003A1D23" w:rsidRDefault="003A1D23" w:rsidP="005053CB">
                <w:pPr>
                  <w:jc w:val="center"/>
                </w:pPr>
                <w:r>
                  <w:t>Task</w:t>
                </w:r>
              </w:p>
            </w:tc>
          </w:sdtContent>
        </w:sdt>
        <w:tc>
          <w:tcPr>
            <w:tcW w:w="1701" w:type="dxa"/>
            <w:shd w:val="clear" w:color="auto" w:fill="9A0E36" w:themeFill="accent4" w:themeFillShade="80"/>
            <w:vAlign w:val="bottom"/>
          </w:tcPr>
          <w:p w14:paraId="2747A655" w14:textId="4D5CDC2C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701" w:type="dxa"/>
          </w:tcPr>
          <w:p w14:paraId="3F68F331" w14:textId="35CB5440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984" w:type="dxa"/>
          </w:tcPr>
          <w:p w14:paraId="38467FAF" w14:textId="77777777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985" w:type="dxa"/>
            <w:vAlign w:val="bottom"/>
          </w:tcPr>
          <w:p w14:paraId="039D3119" w14:textId="77777777" w:rsidR="003A1D23" w:rsidRDefault="003A1D23" w:rsidP="003A1D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490B574E8112774989FC6D95F2DA55EB"/>
                </w:placeholder>
                <w:temporary/>
                <w:showingPlcHdr/>
                <w15:appearance w15:val="hidden"/>
              </w:sdtPr>
              <w:sdtContent>
                <w:r>
                  <w:t>Due Date</w:t>
                </w:r>
              </w:sdtContent>
            </w:sdt>
          </w:p>
        </w:tc>
      </w:tr>
      <w:tr w:rsidR="003A1D23" w14:paraId="4732FB3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1F5DD47" w14:textId="77777777" w:rsidR="003A1D23" w:rsidRDefault="003A1D23" w:rsidP="003A1D23">
            <w:r>
              <w:t>Write proposal</w:t>
            </w:r>
          </w:p>
        </w:tc>
        <w:tc>
          <w:tcPr>
            <w:tcW w:w="1701" w:type="dxa"/>
          </w:tcPr>
          <w:p w14:paraId="5602FE77" w14:textId="7E776DB4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7036A609" w14:textId="4BCEAEB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B8C9EC7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5CB42DB4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67089E12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9DBDAC7" w14:textId="77777777" w:rsidR="003A1D23" w:rsidRDefault="003A1D23" w:rsidP="003A1D23">
            <w:r>
              <w:t>Create android project, initialize structure and firebase</w:t>
            </w:r>
          </w:p>
        </w:tc>
        <w:tc>
          <w:tcPr>
            <w:tcW w:w="1701" w:type="dxa"/>
          </w:tcPr>
          <w:p w14:paraId="42A720DF" w14:textId="46B89DE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264B273" w14:textId="725C7DD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7C1EBB6B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208E950" w14:textId="44FC479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7A08D9DB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50A507F5" w14:textId="77777777" w:rsidR="003A1D23" w:rsidRDefault="003A1D23" w:rsidP="003A1D23">
            <w:r>
              <w:t xml:space="preserve">Create login activity  </w:t>
            </w:r>
          </w:p>
        </w:tc>
        <w:tc>
          <w:tcPr>
            <w:tcW w:w="1701" w:type="dxa"/>
          </w:tcPr>
          <w:p w14:paraId="6EBBCA15" w14:textId="338EAF8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62F1FAA" w14:textId="03F725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38DE988C" w14:textId="77777777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E8EF9E4" w14:textId="1D53342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437F511D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09AB034" w14:textId="77777777" w:rsidR="003A1D23" w:rsidRDefault="003A1D23" w:rsidP="003A1D23">
            <w:r>
              <w:t xml:space="preserve">Create registration activity </w:t>
            </w:r>
          </w:p>
        </w:tc>
        <w:tc>
          <w:tcPr>
            <w:tcW w:w="1701" w:type="dxa"/>
          </w:tcPr>
          <w:p w14:paraId="20BCEC78" w14:textId="03F0137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966884C" w14:textId="5455B80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3D877113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1009B8DA" w14:textId="1C04ED9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23</w:t>
            </w:r>
          </w:p>
        </w:tc>
      </w:tr>
      <w:tr w:rsidR="003A1D23" w14:paraId="3A49299A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CAB3A35" w14:textId="4ECB9451" w:rsidR="003A1D23" w:rsidRDefault="003A1D23" w:rsidP="003A1D23">
            <w:r>
              <w:t>Create app logo</w:t>
            </w:r>
          </w:p>
        </w:tc>
        <w:tc>
          <w:tcPr>
            <w:tcW w:w="1701" w:type="dxa"/>
          </w:tcPr>
          <w:p w14:paraId="4AE7C7DA" w14:textId="2C26FAF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FE4D260" w14:textId="7732C13F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4" w:type="dxa"/>
          </w:tcPr>
          <w:p w14:paraId="6867A5E2" w14:textId="4021906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6B53B65A" w14:textId="62AC7AB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Sep 24 </w:t>
            </w:r>
          </w:p>
        </w:tc>
      </w:tr>
      <w:tr w:rsidR="003A1D23" w14:paraId="27A2F57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65797A9" w14:textId="18EFC54C" w:rsidR="003A1D23" w:rsidRDefault="003A1D23" w:rsidP="003A1D23">
            <w:r>
              <w:t xml:space="preserve">Design UI for login &amp; registration activity 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21673006" w14:textId="6E76C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961E4DD" w14:textId="560BD1D3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B95F482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D21396" w14:textId="32F2C30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24</w:t>
            </w:r>
          </w:p>
        </w:tc>
      </w:tr>
      <w:tr w:rsidR="003A1D23" w14:paraId="63637878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1AF927A" w14:textId="6961BF85" w:rsidR="003A1D23" w:rsidRPr="00F013BE" w:rsidRDefault="003A1D23" w:rsidP="003A1D23">
            <w:pPr>
              <w:rPr>
                <w:rFonts w:ascii="Calibri" w:hAnsi="Calibri" w:cs="Calibri"/>
              </w:rPr>
            </w:pPr>
            <w:r>
              <w:t>User profile activity features</w:t>
            </w:r>
          </w:p>
        </w:tc>
        <w:tc>
          <w:tcPr>
            <w:tcW w:w="1701" w:type="dxa"/>
          </w:tcPr>
          <w:p w14:paraId="2F1E42BA" w14:textId="5EC6715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379315AF" w14:textId="4D6050C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20B3995E" w14:textId="6B7F7D9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250F66DE" w14:textId="12FA73A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 29</w:t>
            </w:r>
          </w:p>
        </w:tc>
      </w:tr>
      <w:tr w:rsidR="003A1D23" w14:paraId="75636C03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A118B07" w14:textId="74724F6A" w:rsidR="003A1D23" w:rsidRDefault="003A1D23" w:rsidP="003A1D23">
            <w:r>
              <w:t>User profile edit features</w:t>
            </w:r>
          </w:p>
        </w:tc>
        <w:tc>
          <w:tcPr>
            <w:tcW w:w="1701" w:type="dxa"/>
          </w:tcPr>
          <w:p w14:paraId="15868F97" w14:textId="7DF6B64C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E0F79EA" w14:textId="6A1445E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02C4CEEB" w14:textId="27AFF8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5342B6BB" w14:textId="2119D531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Sep 30</w:t>
            </w:r>
          </w:p>
        </w:tc>
      </w:tr>
      <w:tr w:rsidR="003A1D23" w14:paraId="3B6BA915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4B4FFC42" w14:textId="139325C7" w:rsidR="003A1D23" w:rsidRDefault="003A1D23" w:rsidP="003A1D23">
            <w:r>
              <w:t>Create bottom navigation</w:t>
            </w:r>
          </w:p>
        </w:tc>
        <w:tc>
          <w:tcPr>
            <w:tcW w:w="1701" w:type="dxa"/>
          </w:tcPr>
          <w:p w14:paraId="25EAEAAE" w14:textId="7CBC7B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568D4518" w14:textId="2457437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04A090C0" w14:textId="688F2E9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EDDBFDD" w14:textId="57FA6BDB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5</w:t>
            </w:r>
          </w:p>
        </w:tc>
      </w:tr>
      <w:tr w:rsidR="003A1D23" w14:paraId="3116C34B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9E0E07B" w14:textId="46F66BFB" w:rsidR="003A1D23" w:rsidRDefault="003A1D23" w:rsidP="003A1D23">
            <w:r>
              <w:t>Implement add event feature</w:t>
            </w:r>
          </w:p>
        </w:tc>
        <w:tc>
          <w:tcPr>
            <w:tcW w:w="1701" w:type="dxa"/>
          </w:tcPr>
          <w:p w14:paraId="077B0F95" w14:textId="65D88560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4310D76E" w14:textId="494B0B7D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84" w:type="dxa"/>
          </w:tcPr>
          <w:p w14:paraId="78255D77" w14:textId="7777777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C7F9B83" w14:textId="50E0770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6, 7</w:t>
            </w:r>
          </w:p>
        </w:tc>
      </w:tr>
      <w:tr w:rsidR="003A1D23" w14:paraId="44D8F267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0BE0197" w14:textId="0773178B" w:rsidR="003A1D23" w:rsidRDefault="003A1D23" w:rsidP="003A1D23">
            <w:r>
              <w:t>Create list events activity (static)</w:t>
            </w:r>
          </w:p>
        </w:tc>
        <w:tc>
          <w:tcPr>
            <w:tcW w:w="1701" w:type="dxa"/>
          </w:tcPr>
          <w:p w14:paraId="150978F1" w14:textId="3E81A04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044FC4E4" w14:textId="4BE961BE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034119CD" w14:textId="6ADEFAD5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3877F13" w14:textId="0749BA4A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12</w:t>
            </w:r>
          </w:p>
        </w:tc>
      </w:tr>
      <w:tr w:rsidR="003A1D23" w14:paraId="280733CF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434E0E" w14:textId="616BD06E" w:rsidR="003A1D23" w:rsidRDefault="003A1D23" w:rsidP="003A1D23">
            <w:r>
              <w:t>Create Android search tool</w:t>
            </w:r>
          </w:p>
        </w:tc>
        <w:tc>
          <w:tcPr>
            <w:tcW w:w="1701" w:type="dxa"/>
          </w:tcPr>
          <w:p w14:paraId="43AEF089" w14:textId="0DEF5715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6C1664A5" w14:textId="62D7B03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32200DFF" w14:textId="47DBBB2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12C5B373" w14:textId="3E67E002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13</w:t>
            </w:r>
          </w:p>
        </w:tc>
      </w:tr>
      <w:tr w:rsidR="003A1D23" w14:paraId="32E060AD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2FD61C8F" w14:textId="730B87E5" w:rsidR="003A1D23" w:rsidRDefault="003A1D23" w:rsidP="003A1D23">
            <w:r>
              <w:t xml:space="preserve">Apply best practice using </w:t>
            </w:r>
            <w:proofErr w:type="spellStart"/>
            <w:r>
              <w:t>ViewModel</w:t>
            </w:r>
            <w:proofErr w:type="spellEnd"/>
            <w:r>
              <w:t xml:space="preserve"> &amp; </w:t>
            </w:r>
            <w:proofErr w:type="spellStart"/>
            <w:r>
              <w:t>LiveData</w:t>
            </w:r>
            <w:proofErr w:type="spellEnd"/>
          </w:p>
        </w:tc>
        <w:tc>
          <w:tcPr>
            <w:tcW w:w="1701" w:type="dxa"/>
          </w:tcPr>
          <w:p w14:paraId="46827BDA" w14:textId="31EC8171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4412604F" w14:textId="2CA82052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84" w:type="dxa"/>
          </w:tcPr>
          <w:p w14:paraId="10057FAF" w14:textId="2DAE5F38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3E000CE7" w14:textId="58FA627D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13, 14</w:t>
            </w:r>
          </w:p>
        </w:tc>
      </w:tr>
      <w:tr w:rsidR="003A1D23" w14:paraId="684982D7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779B3C2E" w14:textId="6E046064" w:rsidR="003A1D23" w:rsidRDefault="003A1D23" w:rsidP="003A1D23">
            <w:r>
              <w:lastRenderedPageBreak/>
              <w:t>Create event detail activity (static)</w:t>
            </w:r>
          </w:p>
        </w:tc>
        <w:tc>
          <w:tcPr>
            <w:tcW w:w="1701" w:type="dxa"/>
          </w:tcPr>
          <w:p w14:paraId="3318691F" w14:textId="592EAA76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960BB7B" w14:textId="3A345609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84" w:type="dxa"/>
          </w:tcPr>
          <w:p w14:paraId="2F052072" w14:textId="53F56DEA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72BA892E" w14:textId="098688DF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15</w:t>
            </w:r>
          </w:p>
        </w:tc>
      </w:tr>
      <w:tr w:rsidR="003A1D23" w14:paraId="39955224" w14:textId="77777777" w:rsidTr="003A1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3AD839A5" w14:textId="7C046355" w:rsidR="003A1D23" w:rsidRDefault="003A1D23" w:rsidP="003A1D23">
            <w:r>
              <w:t xml:space="preserve">Move Events list from </w:t>
            </w:r>
            <w:proofErr w:type="spellStart"/>
            <w:r>
              <w:t>MainActivity</w:t>
            </w:r>
            <w:proofErr w:type="spellEnd"/>
            <w:r>
              <w:t xml:space="preserve"> to Fragment</w:t>
            </w:r>
          </w:p>
        </w:tc>
        <w:tc>
          <w:tcPr>
            <w:tcW w:w="1701" w:type="dxa"/>
          </w:tcPr>
          <w:p w14:paraId="04D860E8" w14:textId="6E4E459C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701" w:type="dxa"/>
          </w:tcPr>
          <w:p w14:paraId="1428421D" w14:textId="0CE51F63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4" w:type="dxa"/>
          </w:tcPr>
          <w:p w14:paraId="677D1DD6" w14:textId="36856E9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Toan</w:t>
            </w:r>
          </w:p>
        </w:tc>
        <w:tc>
          <w:tcPr>
            <w:tcW w:w="1985" w:type="dxa"/>
          </w:tcPr>
          <w:p w14:paraId="45EE89A3" w14:textId="648563A0" w:rsidR="003A1D23" w:rsidRDefault="003A1D23" w:rsidP="003A1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20</w:t>
            </w:r>
          </w:p>
        </w:tc>
      </w:tr>
      <w:tr w:rsidR="003A1D23" w14:paraId="6F84620A" w14:textId="77777777" w:rsidTr="003A1D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6" w:type="dxa"/>
          </w:tcPr>
          <w:p w14:paraId="0233B4C4" w14:textId="62DFDB04" w:rsidR="003A1D23" w:rsidRDefault="003A1D23" w:rsidP="003A1D23">
            <w:r>
              <w:t xml:space="preserve">Redesign UI for Main Activity </w:t>
            </w:r>
          </w:p>
        </w:tc>
        <w:tc>
          <w:tcPr>
            <w:tcW w:w="1701" w:type="dxa"/>
          </w:tcPr>
          <w:p w14:paraId="30F88021" w14:textId="4BD15C38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 process</w:t>
            </w:r>
          </w:p>
        </w:tc>
        <w:tc>
          <w:tcPr>
            <w:tcW w:w="1701" w:type="dxa"/>
          </w:tcPr>
          <w:p w14:paraId="14AA787B" w14:textId="76089C84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84" w:type="dxa"/>
          </w:tcPr>
          <w:p w14:paraId="6ADCBFC7" w14:textId="329CDD7B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Thao</w:t>
            </w:r>
          </w:p>
        </w:tc>
        <w:tc>
          <w:tcPr>
            <w:tcW w:w="1985" w:type="dxa"/>
          </w:tcPr>
          <w:p w14:paraId="31B635DF" w14:textId="2B5E17F7" w:rsidR="003A1D23" w:rsidRDefault="003A1D23" w:rsidP="003A1D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Oct 25</w:t>
            </w:r>
          </w:p>
        </w:tc>
      </w:tr>
    </w:tbl>
    <w:p w14:paraId="5F060615" w14:textId="77777777" w:rsidR="00B23B2D" w:rsidRDefault="00B23B2D"/>
    <w:sectPr w:rsidR="00B23B2D" w:rsidSect="00461312">
      <w:footerReference w:type="default" r:id="rId7"/>
      <w:pgSz w:w="15840" w:h="12240" w:orient="landscape"/>
      <w:pgMar w:top="1296" w:right="864" w:bottom="1296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75E6" w14:textId="77777777" w:rsidR="00A73876" w:rsidRDefault="00A73876">
      <w:pPr>
        <w:spacing w:after="0" w:line="240" w:lineRule="auto"/>
      </w:pPr>
      <w:r>
        <w:separator/>
      </w:r>
    </w:p>
  </w:endnote>
  <w:endnote w:type="continuationSeparator" w:id="0">
    <w:p w14:paraId="5B92D289" w14:textId="77777777" w:rsidR="00A73876" w:rsidRDefault="00A7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13504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65A2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653DC" w14:textId="77777777" w:rsidR="00A73876" w:rsidRDefault="00A73876">
      <w:pPr>
        <w:spacing w:after="0" w:line="240" w:lineRule="auto"/>
      </w:pPr>
      <w:r>
        <w:separator/>
      </w:r>
    </w:p>
  </w:footnote>
  <w:footnote w:type="continuationSeparator" w:id="0">
    <w:p w14:paraId="50CF1E5F" w14:textId="77777777" w:rsidR="00A73876" w:rsidRDefault="00A73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A55FC"/>
    <w:multiLevelType w:val="hybridMultilevel"/>
    <w:tmpl w:val="FA0C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312"/>
    <w:rsid w:val="00032192"/>
    <w:rsid w:val="00040D7A"/>
    <w:rsid w:val="000E359F"/>
    <w:rsid w:val="000F7F28"/>
    <w:rsid w:val="001069F9"/>
    <w:rsid w:val="00114B97"/>
    <w:rsid w:val="00151E94"/>
    <w:rsid w:val="001C3FCC"/>
    <w:rsid w:val="001C5D7B"/>
    <w:rsid w:val="002A27B1"/>
    <w:rsid w:val="002B1FAD"/>
    <w:rsid w:val="002C316F"/>
    <w:rsid w:val="002D3B9D"/>
    <w:rsid w:val="003033F9"/>
    <w:rsid w:val="003079C6"/>
    <w:rsid w:val="00374ACF"/>
    <w:rsid w:val="003A1D23"/>
    <w:rsid w:val="00400518"/>
    <w:rsid w:val="00432943"/>
    <w:rsid w:val="00461312"/>
    <w:rsid w:val="004A3B07"/>
    <w:rsid w:val="004B38BB"/>
    <w:rsid w:val="004C3B88"/>
    <w:rsid w:val="004F12F8"/>
    <w:rsid w:val="005053CB"/>
    <w:rsid w:val="00511D98"/>
    <w:rsid w:val="00514240"/>
    <w:rsid w:val="0058130C"/>
    <w:rsid w:val="00582082"/>
    <w:rsid w:val="005B2DF3"/>
    <w:rsid w:val="005B4E4A"/>
    <w:rsid w:val="005C7861"/>
    <w:rsid w:val="005E2429"/>
    <w:rsid w:val="006522F3"/>
    <w:rsid w:val="006F7C9D"/>
    <w:rsid w:val="0070193D"/>
    <w:rsid w:val="00731F55"/>
    <w:rsid w:val="007E6329"/>
    <w:rsid w:val="008008CA"/>
    <w:rsid w:val="0080366C"/>
    <w:rsid w:val="008D4E7D"/>
    <w:rsid w:val="00903319"/>
    <w:rsid w:val="00907B46"/>
    <w:rsid w:val="00911F42"/>
    <w:rsid w:val="00920202"/>
    <w:rsid w:val="009552D0"/>
    <w:rsid w:val="009A2C6C"/>
    <w:rsid w:val="009B7D25"/>
    <w:rsid w:val="00A124EC"/>
    <w:rsid w:val="00A62EF9"/>
    <w:rsid w:val="00A73876"/>
    <w:rsid w:val="00AB1F4F"/>
    <w:rsid w:val="00AE5263"/>
    <w:rsid w:val="00B22212"/>
    <w:rsid w:val="00B23B2D"/>
    <w:rsid w:val="00B26A14"/>
    <w:rsid w:val="00B847F3"/>
    <w:rsid w:val="00BD2337"/>
    <w:rsid w:val="00C33B54"/>
    <w:rsid w:val="00C37065"/>
    <w:rsid w:val="00C56E18"/>
    <w:rsid w:val="00C65A21"/>
    <w:rsid w:val="00C976B1"/>
    <w:rsid w:val="00CC53C1"/>
    <w:rsid w:val="00CC75C3"/>
    <w:rsid w:val="00D541A5"/>
    <w:rsid w:val="00DD6EE6"/>
    <w:rsid w:val="00E25868"/>
    <w:rsid w:val="00E701E9"/>
    <w:rsid w:val="00E703EE"/>
    <w:rsid w:val="00ED573D"/>
    <w:rsid w:val="00F013BE"/>
    <w:rsid w:val="00FA1E97"/>
    <w:rsid w:val="00FA50DF"/>
    <w:rsid w:val="00FF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53D9A"/>
  <w15:chartTrackingRefBased/>
  <w15:docId w15:val="{3A9BF046-86BF-994C-8D73-E8257183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CC53C1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C53C1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31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t/Downloads/tf1639287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5732FE1539F4A8803E04572C58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5818-91F5-1841-BB0C-6C97BA481D52}"/>
      </w:docPartPr>
      <w:docPartBody>
        <w:p w:rsidR="00000000" w:rsidRDefault="00AE14E0" w:rsidP="00AE14E0">
          <w:pPr>
            <w:pStyle w:val="8915732FE1539F4A8803E04572C588E9"/>
          </w:pPr>
          <w:r>
            <w:t>Task</w:t>
          </w:r>
        </w:p>
      </w:docPartBody>
    </w:docPart>
    <w:docPart>
      <w:docPartPr>
        <w:name w:val="490B574E8112774989FC6D95F2DA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5173-424C-7644-ABC3-F3237FF5C4AD}"/>
      </w:docPartPr>
      <w:docPartBody>
        <w:p w:rsidR="00000000" w:rsidRDefault="00AE14E0" w:rsidP="00AE14E0">
          <w:pPr>
            <w:pStyle w:val="490B574E8112774989FC6D95F2DA55EB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B0"/>
    <w:rsid w:val="00035457"/>
    <w:rsid w:val="005B3373"/>
    <w:rsid w:val="00603E69"/>
    <w:rsid w:val="006E23B0"/>
    <w:rsid w:val="007A5EE6"/>
    <w:rsid w:val="00883F7C"/>
    <w:rsid w:val="009E4C87"/>
    <w:rsid w:val="00A36844"/>
    <w:rsid w:val="00AE14E0"/>
    <w:rsid w:val="00B636F7"/>
    <w:rsid w:val="00F21B95"/>
    <w:rsid w:val="00F9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A7FC52600F4A4EA20B675D307DFC87">
    <w:name w:val="73A7FC52600F4A4EA20B675D307DFC87"/>
  </w:style>
  <w:style w:type="paragraph" w:customStyle="1" w:styleId="76D5FB4BF107384E92C7DF7AEC971505">
    <w:name w:val="76D5FB4BF107384E92C7DF7AEC971505"/>
  </w:style>
  <w:style w:type="paragraph" w:customStyle="1" w:styleId="AC6B47E46664914BAD679F409ACE007F">
    <w:name w:val="AC6B47E46664914BAD679F409ACE007F"/>
  </w:style>
  <w:style w:type="paragraph" w:customStyle="1" w:styleId="811157BC8B49BF4EA11101701A70A5AD">
    <w:name w:val="811157BC8B49BF4EA11101701A70A5AD"/>
  </w:style>
  <w:style w:type="paragraph" w:customStyle="1" w:styleId="A850059ADE8FA24093F7F1281157B03C">
    <w:name w:val="A850059ADE8FA24093F7F1281157B03C"/>
  </w:style>
  <w:style w:type="paragraph" w:customStyle="1" w:styleId="311CFB626B88A449A3AE999CE80A5984">
    <w:name w:val="311CFB626B88A449A3AE999CE80A5984"/>
  </w:style>
  <w:style w:type="paragraph" w:customStyle="1" w:styleId="C1C65EF604BE894E909658C40E2BFCBF">
    <w:name w:val="C1C65EF604BE894E909658C40E2BFCBF"/>
  </w:style>
  <w:style w:type="paragraph" w:customStyle="1" w:styleId="45BE5430AA8B5941920D9E32D1081E28">
    <w:name w:val="45BE5430AA8B5941920D9E32D1081E28"/>
  </w:style>
  <w:style w:type="paragraph" w:customStyle="1" w:styleId="BC1885D93839B44B84A905D467F8D042">
    <w:name w:val="BC1885D93839B44B84A905D467F8D042"/>
  </w:style>
  <w:style w:type="paragraph" w:customStyle="1" w:styleId="6014C6DB399BCA4AAD1CABB09DA638CD">
    <w:name w:val="6014C6DB399BCA4AAD1CABB09DA638CD"/>
  </w:style>
  <w:style w:type="paragraph" w:customStyle="1" w:styleId="2262327D9992774C8A78C1E058F44BD3">
    <w:name w:val="2262327D9992774C8A78C1E058F44BD3"/>
    <w:rsid w:val="006E23B0"/>
  </w:style>
  <w:style w:type="paragraph" w:customStyle="1" w:styleId="A7493377ABC17748811CAC62B195C49D">
    <w:name w:val="A7493377ABC17748811CAC62B195C49D"/>
    <w:rsid w:val="006E23B0"/>
  </w:style>
  <w:style w:type="paragraph" w:customStyle="1" w:styleId="EA2F095129882741AD06A29238223FF4">
    <w:name w:val="EA2F095129882741AD06A29238223FF4"/>
    <w:rsid w:val="006E23B0"/>
  </w:style>
  <w:style w:type="paragraph" w:customStyle="1" w:styleId="6E2BAD21E1BEC745A398A7821D6D845B">
    <w:name w:val="6E2BAD21E1BEC745A398A7821D6D845B"/>
    <w:rsid w:val="006E23B0"/>
  </w:style>
  <w:style w:type="paragraph" w:customStyle="1" w:styleId="48B2297884A0824E97CD4E1BD7261023">
    <w:name w:val="48B2297884A0824E97CD4E1BD7261023"/>
    <w:rsid w:val="006E23B0"/>
  </w:style>
  <w:style w:type="paragraph" w:customStyle="1" w:styleId="90C2C009CBEAF44287D85D2CF1232A86">
    <w:name w:val="90C2C009CBEAF44287D85D2CF1232A86"/>
    <w:rsid w:val="006E23B0"/>
  </w:style>
  <w:style w:type="paragraph" w:customStyle="1" w:styleId="00436D7FEBB7774A9D131E8C42D197E7">
    <w:name w:val="00436D7FEBB7774A9D131E8C42D197E7"/>
    <w:rsid w:val="006E23B0"/>
  </w:style>
  <w:style w:type="paragraph" w:customStyle="1" w:styleId="C4D157BB382C5A4B800E6955D2F29C99">
    <w:name w:val="C4D157BB382C5A4B800E6955D2F29C99"/>
    <w:rsid w:val="006E23B0"/>
  </w:style>
  <w:style w:type="paragraph" w:customStyle="1" w:styleId="EC789E744856454DAE7E97924B8F2F5A">
    <w:name w:val="EC789E744856454DAE7E97924B8F2F5A"/>
    <w:rsid w:val="006E23B0"/>
  </w:style>
  <w:style w:type="paragraph" w:customStyle="1" w:styleId="46D540DA939690409299581FC0425BD6">
    <w:name w:val="46D540DA939690409299581FC0425BD6"/>
    <w:rsid w:val="006E23B0"/>
  </w:style>
  <w:style w:type="paragraph" w:customStyle="1" w:styleId="8892D60CDD260F4BA1A81494EF612AD3">
    <w:name w:val="8892D60CDD260F4BA1A81494EF612AD3"/>
    <w:rsid w:val="006E23B0"/>
  </w:style>
  <w:style w:type="paragraph" w:customStyle="1" w:styleId="8E5A6CC2F6E4BE4D85F79D84B9B8B945">
    <w:name w:val="8E5A6CC2F6E4BE4D85F79D84B9B8B945"/>
    <w:rsid w:val="006E23B0"/>
  </w:style>
  <w:style w:type="paragraph" w:customStyle="1" w:styleId="63EDF00116037B42A3739B75CCFA446B">
    <w:name w:val="63EDF00116037B42A3739B75CCFA446B"/>
    <w:rsid w:val="006E23B0"/>
  </w:style>
  <w:style w:type="paragraph" w:customStyle="1" w:styleId="08D44C33DABE854D94F13462C9065D93">
    <w:name w:val="08D44C33DABE854D94F13462C9065D93"/>
    <w:rsid w:val="006E23B0"/>
  </w:style>
  <w:style w:type="paragraph" w:customStyle="1" w:styleId="ADC7D28261102F4F8B8454C1A61DB328">
    <w:name w:val="ADC7D28261102F4F8B8454C1A61DB328"/>
    <w:rsid w:val="006E23B0"/>
  </w:style>
  <w:style w:type="paragraph" w:customStyle="1" w:styleId="9DC402FEF48B874C95ED2D8EBBD5510A">
    <w:name w:val="9DC402FEF48B874C95ED2D8EBBD5510A"/>
    <w:rsid w:val="006E23B0"/>
  </w:style>
  <w:style w:type="paragraph" w:customStyle="1" w:styleId="1D338E737AB5D846AD2519E220CCFEED">
    <w:name w:val="1D338E737AB5D846AD2519E220CCFEED"/>
    <w:rsid w:val="00883F7C"/>
  </w:style>
  <w:style w:type="paragraph" w:customStyle="1" w:styleId="FEC3071D60697148A2BEF1B71B71C50E">
    <w:name w:val="FEC3071D60697148A2BEF1B71B71C50E"/>
    <w:rsid w:val="00883F7C"/>
  </w:style>
  <w:style w:type="paragraph" w:customStyle="1" w:styleId="32C03AF860401A43BCAE0B6EB2DA1CDF">
    <w:name w:val="32C03AF860401A43BCAE0B6EB2DA1CDF"/>
    <w:rsid w:val="00883F7C"/>
  </w:style>
  <w:style w:type="paragraph" w:customStyle="1" w:styleId="12355DB4EF76954385A8690D856AD859">
    <w:name w:val="12355DB4EF76954385A8690D856AD859"/>
    <w:rsid w:val="00883F7C"/>
  </w:style>
  <w:style w:type="paragraph" w:customStyle="1" w:styleId="A6A5079728E2A144B5219C101E7B8288">
    <w:name w:val="A6A5079728E2A144B5219C101E7B8288"/>
    <w:rsid w:val="00883F7C"/>
  </w:style>
  <w:style w:type="paragraph" w:customStyle="1" w:styleId="2EE918A06C53A941B7FF56A9E776A36E">
    <w:name w:val="2EE918A06C53A941B7FF56A9E776A36E"/>
    <w:rsid w:val="00883F7C"/>
  </w:style>
  <w:style w:type="paragraph" w:customStyle="1" w:styleId="5EC0B70DCF03084691E93CBD3AB507C0">
    <w:name w:val="5EC0B70DCF03084691E93CBD3AB507C0"/>
    <w:rsid w:val="00883F7C"/>
  </w:style>
  <w:style w:type="paragraph" w:customStyle="1" w:styleId="D2B9BD1A1AEE4C489C02AAB8C85B324D">
    <w:name w:val="D2B9BD1A1AEE4C489C02AAB8C85B324D"/>
    <w:rsid w:val="00883F7C"/>
  </w:style>
  <w:style w:type="paragraph" w:customStyle="1" w:styleId="1FBA1904D3CEB24A8D9DEC7A1500B2A7">
    <w:name w:val="1FBA1904D3CEB24A8D9DEC7A1500B2A7"/>
    <w:rsid w:val="00883F7C"/>
  </w:style>
  <w:style w:type="paragraph" w:customStyle="1" w:styleId="E90FB81E5E7FA14C8E5ED789FF0331D5">
    <w:name w:val="E90FB81E5E7FA14C8E5ED789FF0331D5"/>
    <w:rsid w:val="00883F7C"/>
  </w:style>
  <w:style w:type="paragraph" w:customStyle="1" w:styleId="22C7C44A668A1442995C28CDB3E512DA">
    <w:name w:val="22C7C44A668A1442995C28CDB3E512DA"/>
    <w:rsid w:val="00883F7C"/>
  </w:style>
  <w:style w:type="paragraph" w:customStyle="1" w:styleId="641BDF453267B94AB8160ADAE9E7E7B5">
    <w:name w:val="641BDF453267B94AB8160ADAE9E7E7B5"/>
    <w:rsid w:val="00883F7C"/>
  </w:style>
  <w:style w:type="paragraph" w:customStyle="1" w:styleId="16E5A068F583BC46B1F7CF2815762CFC">
    <w:name w:val="16E5A068F583BC46B1F7CF2815762CFC"/>
    <w:rsid w:val="00883F7C"/>
  </w:style>
  <w:style w:type="paragraph" w:customStyle="1" w:styleId="B9F6E0019DA05845894B8590B98FBEFC">
    <w:name w:val="B9F6E0019DA05845894B8590B98FBEFC"/>
    <w:rsid w:val="00AE14E0"/>
  </w:style>
  <w:style w:type="paragraph" w:customStyle="1" w:styleId="906FE8FD192F744FB73EAD8315228ADB">
    <w:name w:val="906FE8FD192F744FB73EAD8315228ADB"/>
    <w:rsid w:val="00AE14E0"/>
  </w:style>
  <w:style w:type="paragraph" w:customStyle="1" w:styleId="21290BEE16142F4AA83FCFE4514BF513">
    <w:name w:val="21290BEE16142F4AA83FCFE4514BF513"/>
    <w:rsid w:val="00AE14E0"/>
  </w:style>
  <w:style w:type="paragraph" w:customStyle="1" w:styleId="AA9406E687691549ABA7D60A33B90EDF">
    <w:name w:val="AA9406E687691549ABA7D60A33B90EDF"/>
    <w:rsid w:val="00AE14E0"/>
  </w:style>
  <w:style w:type="paragraph" w:customStyle="1" w:styleId="077B89BDD843D54BA68AD8C76F2B6BF0">
    <w:name w:val="077B89BDD843D54BA68AD8C76F2B6BF0"/>
    <w:rsid w:val="00AE14E0"/>
  </w:style>
  <w:style w:type="paragraph" w:customStyle="1" w:styleId="E22A6E2328B5264786AB26FE24EEE479">
    <w:name w:val="E22A6E2328B5264786AB26FE24EEE479"/>
    <w:rsid w:val="00AE14E0"/>
  </w:style>
  <w:style w:type="paragraph" w:customStyle="1" w:styleId="226E476A9B9C8544948403B5B23ACFBF">
    <w:name w:val="226E476A9B9C8544948403B5B23ACFBF"/>
    <w:rsid w:val="00AE14E0"/>
  </w:style>
  <w:style w:type="paragraph" w:customStyle="1" w:styleId="12110144B761784BA3505A25334E32F5">
    <w:name w:val="12110144B761784BA3505A25334E32F5"/>
    <w:rsid w:val="00AE14E0"/>
  </w:style>
  <w:style w:type="paragraph" w:customStyle="1" w:styleId="17E03F7CDD7EEE44ACA736526BEF7C96">
    <w:name w:val="17E03F7CDD7EEE44ACA736526BEF7C96"/>
    <w:rsid w:val="00AE14E0"/>
  </w:style>
  <w:style w:type="paragraph" w:customStyle="1" w:styleId="BBE46A388CBB1E4FA3E1FA77969263A1">
    <w:name w:val="BBE46A388CBB1E4FA3E1FA77969263A1"/>
    <w:rsid w:val="00AE14E0"/>
  </w:style>
  <w:style w:type="paragraph" w:customStyle="1" w:styleId="0C126D051E874D40A0D553B3808D0190">
    <w:name w:val="0C126D051E874D40A0D553B3808D0190"/>
    <w:rsid w:val="00AE14E0"/>
  </w:style>
  <w:style w:type="paragraph" w:customStyle="1" w:styleId="17AF2FDA249AF54A8EC90611716CF86B">
    <w:name w:val="17AF2FDA249AF54A8EC90611716CF86B"/>
    <w:rsid w:val="00AE14E0"/>
  </w:style>
  <w:style w:type="paragraph" w:customStyle="1" w:styleId="8915732FE1539F4A8803E04572C588E9">
    <w:name w:val="8915732FE1539F4A8803E04572C588E9"/>
    <w:rsid w:val="00AE14E0"/>
  </w:style>
  <w:style w:type="paragraph" w:customStyle="1" w:styleId="490B574E8112774989FC6D95F2DA55EB">
    <w:name w:val="490B574E8112774989FC6D95F2DA55EB"/>
    <w:rsid w:val="00AE1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tf16392875.dotx</Template>
  <TotalTime>117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Truong, Thanh Thao</cp:lastModifiedBy>
  <cp:revision>46</cp:revision>
  <dcterms:created xsi:type="dcterms:W3CDTF">2018-09-24T03:56:00Z</dcterms:created>
  <dcterms:modified xsi:type="dcterms:W3CDTF">2018-10-28T03:24:00Z</dcterms:modified>
  <cp:version/>
</cp:coreProperties>
</file>